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43" w:rsidRDefault="00B753D5">
      <w:pPr>
        <w:pStyle w:val="Title"/>
      </w:pPr>
      <w:sdt>
        <w:sdtPr>
          <w:alias w:val="Enter certificate title:"/>
          <w:tag w:val="Enter certificate title:"/>
          <w:id w:val="-1270384113"/>
          <w:placeholder>
            <w:docPart w:val="91756D6E42534C8B9359ED8A29059B6C"/>
          </w:placeholder>
          <w:temporary/>
          <w:showingPlcHdr/>
          <w15:appearance w15:val="hidden"/>
        </w:sdtPr>
        <w:sdtEndPr/>
        <w:sdtContent>
          <w:r w:rsidR="002C07A2">
            <w:t>Thank you!</w:t>
          </w:r>
        </w:sdtContent>
      </w:sdt>
    </w:p>
    <w:p w:rsidR="00E56E43" w:rsidRDefault="00B753D5">
      <w:pPr>
        <w:pStyle w:val="Subtitle"/>
      </w:pPr>
      <w:sdt>
        <w:sdtPr>
          <w:alias w:val="Enter your school name:"/>
          <w:tag w:val="Enter your school name:"/>
          <w:id w:val="322092302"/>
          <w:placeholder>
            <w:docPart w:val="CBF7F189FF1146B397F783E611FC0DC3"/>
          </w:placeholder>
          <w:temporary/>
          <w:showingPlcHdr/>
          <w15:appearance w15:val="hidden"/>
        </w:sdtPr>
        <w:sdtEndPr/>
        <w:sdtContent>
          <w:r w:rsidR="002C07A2">
            <w:t>Your School Name</w:t>
          </w:r>
        </w:sdtContent>
      </w:sdt>
      <w:r w:rsidR="00AF4BD3">
        <w:t xml:space="preserve"> </w:t>
      </w:r>
      <w:sdt>
        <w:sdtPr>
          <w:alias w:val="Thanks:"/>
          <w:tag w:val="Thanks:"/>
          <w:id w:val="-812485257"/>
          <w:placeholder>
            <w:docPart w:val="BD3B7C24D74844D4B45B968FBD674302"/>
          </w:placeholder>
          <w:temporary/>
          <w:showingPlcHdr/>
          <w15:appearance w15:val="hidden"/>
        </w:sdtPr>
        <w:sdtEndPr/>
        <w:sdtContent>
          <w:r w:rsidR="002C07A2">
            <w:t>Thanks</w:t>
          </w:r>
        </w:sdtContent>
      </w:sdt>
    </w:p>
    <w:p w:rsidR="00E56E43" w:rsidRDefault="00E90A03">
      <w:pPr>
        <w:pStyle w:val="Name"/>
      </w:pPr>
      <w:r>
        <w:t>[NAME]</w:t>
      </w:r>
      <w:bookmarkStart w:id="0" w:name="_GoBack"/>
      <w:bookmarkEnd w:id="0"/>
    </w:p>
    <w:sdt>
      <w:sdtPr>
        <w:alias w:val="Certificate quote:"/>
        <w:tag w:val="Certificate quote:"/>
        <w:id w:val="-1200095270"/>
        <w:placeholder>
          <w:docPart w:val="5FF9B6213DD94581A512B95B3404778D"/>
        </w:placeholder>
        <w:temporary/>
        <w:showingPlcHdr/>
        <w15:appearance w15:val="hidden"/>
      </w:sdtPr>
      <w:sdtEndPr/>
      <w:sdtContent>
        <w:p w:rsidR="00E56E43" w:rsidRPr="002C07A2" w:rsidRDefault="002C07A2">
          <w:pPr>
            <w:pStyle w:val="Subtitle"/>
          </w:pPr>
          <w:r>
            <w:t>for being kind to Kim when she hurt her knee</w:t>
          </w:r>
        </w:p>
      </w:sdtContent>
    </w:sdt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1008"/>
        <w:gridCol w:w="3024"/>
      </w:tblGrid>
      <w:tr w:rsidR="00E56E43">
        <w:trPr>
          <w:trHeight w:hRule="exact" w:val="936"/>
          <w:jc w:val="center"/>
        </w:trPr>
        <w:sdt>
          <w:sdtPr>
            <w:alias w:val="Enter signature of presenter:"/>
            <w:tag w:val="Enter signature of presenter:"/>
            <w:id w:val="-21716044"/>
            <w:placeholder>
              <w:docPart w:val="D48995F0FB474ECFA9A8657110D104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08" w:type="dxa"/>
                <w:tcBorders>
                  <w:bottom w:val="single" w:sz="4" w:space="0" w:color="8C4A1E" w:themeColor="text2"/>
                </w:tcBorders>
                <w:vAlign w:val="bottom"/>
              </w:tcPr>
              <w:p w:rsidR="00E56E43" w:rsidRPr="00201273" w:rsidRDefault="002C07A2" w:rsidP="00201273">
                <w:pPr>
                  <w:pStyle w:val="Signature"/>
                </w:pPr>
                <w:r w:rsidRPr="00201273">
                  <w:t>Signature of Presenter</w:t>
                </w:r>
              </w:p>
            </w:tc>
          </w:sdtContent>
        </w:sdt>
        <w:tc>
          <w:tcPr>
            <w:tcW w:w="1008" w:type="dxa"/>
            <w:vAlign w:val="bottom"/>
          </w:tcPr>
          <w:p w:rsidR="00E56E43" w:rsidRPr="00201273" w:rsidRDefault="00E56E43" w:rsidP="00201273">
            <w:pPr>
              <w:pStyle w:val="Signature"/>
            </w:pPr>
          </w:p>
        </w:tc>
        <w:sdt>
          <w:sdtPr>
            <w:alias w:val="Enter date:"/>
            <w:tag w:val="Enter date:"/>
            <w:id w:val="768656736"/>
            <w:placeholder>
              <w:docPart w:val="371572DDE8384AC2806B2083F5E44D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bottom w:val="single" w:sz="4" w:space="0" w:color="8C4A1E" w:themeColor="text2"/>
                </w:tcBorders>
                <w:vAlign w:val="bottom"/>
              </w:tcPr>
              <w:p w:rsidR="00E56E43" w:rsidRPr="00201273" w:rsidRDefault="002C07A2" w:rsidP="00201273">
                <w:pPr>
                  <w:pStyle w:val="Signature"/>
                </w:pPr>
                <w:r w:rsidRPr="00201273">
                  <w:t>Enter date</w:t>
                </w:r>
              </w:p>
            </w:tc>
          </w:sdtContent>
        </w:sdt>
      </w:tr>
      <w:tr w:rsidR="00E56E43">
        <w:trPr>
          <w:jc w:val="center"/>
        </w:trPr>
        <w:sdt>
          <w:sdtPr>
            <w:alias w:val="Signature:"/>
            <w:tag w:val="Signature:"/>
            <w:id w:val="-119619731"/>
            <w:placeholder>
              <w:docPart w:val="DBB330627F0F4D888CACE330657214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08" w:type="dxa"/>
                <w:tcBorders>
                  <w:top w:val="single" w:sz="4" w:space="0" w:color="8C4A1E" w:themeColor="text2"/>
                </w:tcBorders>
              </w:tcPr>
              <w:p w:rsidR="00E56E43" w:rsidRPr="00201273" w:rsidRDefault="002C07A2" w:rsidP="00201273">
                <w:r w:rsidRPr="00201273">
                  <w:t>Signature</w:t>
                </w:r>
              </w:p>
            </w:tc>
          </w:sdtContent>
        </w:sdt>
        <w:tc>
          <w:tcPr>
            <w:tcW w:w="1008" w:type="dxa"/>
          </w:tcPr>
          <w:p w:rsidR="00E56E43" w:rsidRDefault="00E56E43">
            <w:pPr>
              <w:spacing w:before="100"/>
              <w:jc w:val="left"/>
            </w:pPr>
          </w:p>
        </w:tc>
        <w:sdt>
          <w:sdtPr>
            <w:alias w:val="Date:"/>
            <w:tag w:val="Date:"/>
            <w:id w:val="582263996"/>
            <w:placeholder>
              <w:docPart w:val="EE366E2090324EA1BF91A02BA18809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24" w:type="dxa"/>
                <w:tcBorders>
                  <w:top w:val="single" w:sz="4" w:space="0" w:color="8C4A1E" w:themeColor="text2"/>
                </w:tcBorders>
              </w:tcPr>
              <w:p w:rsidR="00E56E43" w:rsidRPr="00201273" w:rsidRDefault="002C07A2" w:rsidP="00201273">
                <w:r>
                  <w:t>Date</w:t>
                </w:r>
              </w:p>
            </w:tc>
          </w:sdtContent>
        </w:sdt>
      </w:tr>
    </w:tbl>
    <w:p w:rsidR="00201273" w:rsidRDefault="00201273" w:rsidP="00094A5F"/>
    <w:sectPr w:rsidR="00201273" w:rsidSect="00201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2232" w:right="3240" w:bottom="3240" w:left="32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3D5" w:rsidRDefault="00B753D5" w:rsidP="00621136">
      <w:r>
        <w:separator/>
      </w:r>
    </w:p>
  </w:endnote>
  <w:endnote w:type="continuationSeparator" w:id="0">
    <w:p w:rsidR="00B753D5" w:rsidRDefault="00B753D5" w:rsidP="0062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0D2" w:rsidRDefault="00263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0D2" w:rsidRDefault="00263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0D2" w:rsidRDefault="00263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3D5" w:rsidRDefault="00B753D5" w:rsidP="00621136">
      <w:r>
        <w:separator/>
      </w:r>
    </w:p>
  </w:footnote>
  <w:footnote w:type="continuationSeparator" w:id="0">
    <w:p w:rsidR="00B753D5" w:rsidRDefault="00B753D5" w:rsidP="00621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0D2" w:rsidRDefault="00263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36" w:rsidRDefault="0062113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AE74CA0" wp14:editId="4673821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326880" cy="6867144"/>
          <wp:effectExtent l="0" t="0" r="7620" b="0"/>
          <wp:wrapNone/>
          <wp:docPr id="3" name="Picture 3" descr="A cartoon-style drawing showing happy children in a school ro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udent Thank You Awa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6880" cy="6867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0D2" w:rsidRDefault="00263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D28D6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548E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B8DF4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CCAE0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1EB6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1E222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3E76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183E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060B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F4C3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03"/>
    <w:rsid w:val="00094A5F"/>
    <w:rsid w:val="00201273"/>
    <w:rsid w:val="00253AC5"/>
    <w:rsid w:val="002630D2"/>
    <w:rsid w:val="002669AE"/>
    <w:rsid w:val="002C07A2"/>
    <w:rsid w:val="00320440"/>
    <w:rsid w:val="003935D8"/>
    <w:rsid w:val="004126BC"/>
    <w:rsid w:val="005C79B3"/>
    <w:rsid w:val="00621136"/>
    <w:rsid w:val="007321AF"/>
    <w:rsid w:val="00847EFE"/>
    <w:rsid w:val="009004CE"/>
    <w:rsid w:val="00A2623D"/>
    <w:rsid w:val="00A27DA2"/>
    <w:rsid w:val="00AA0594"/>
    <w:rsid w:val="00AF4BD3"/>
    <w:rsid w:val="00B753D5"/>
    <w:rsid w:val="00D01422"/>
    <w:rsid w:val="00E56E43"/>
    <w:rsid w:val="00E90A03"/>
    <w:rsid w:val="00F8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1DD42"/>
  <w15:chartTrackingRefBased/>
  <w15:docId w15:val="{6A64E3D7-2EC7-472D-A698-6F62E365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8C4A1E" w:themeColor="text2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2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A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A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A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A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A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A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A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3"/>
    <w:qFormat/>
    <w:rsid w:val="00A2623D"/>
    <w:pPr>
      <w:pBdr>
        <w:bottom w:val="single" w:sz="4" w:space="1" w:color="8C4A1E" w:themeColor="text2"/>
      </w:pBdr>
      <w:spacing w:before="380"/>
      <w:ind w:left="389" w:right="389"/>
      <w:contextualSpacing/>
    </w:pPr>
    <w:rPr>
      <w:rFonts w:ascii="Lucida Handwriting" w:hAnsi="Lucida Handwriting"/>
      <w:color w:val="000000" w:themeColor="text1"/>
      <w:sz w:val="72"/>
      <w:szCs w:val="72"/>
    </w:rPr>
  </w:style>
  <w:style w:type="paragraph" w:styleId="Signature">
    <w:name w:val="Signature"/>
    <w:basedOn w:val="Normal"/>
    <w:link w:val="SignatureChar"/>
    <w:uiPriority w:val="4"/>
    <w:unhideWhenUsed/>
    <w:qFormat/>
    <w:rPr>
      <w:rFonts w:ascii="Lucida Handwriting" w:hAnsi="Lucida Handwriting"/>
      <w:color w:val="000000" w:themeColor="text1"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4"/>
    <w:rsid w:val="00A2623D"/>
    <w:rPr>
      <w:rFonts w:ascii="Lucida Handwriting" w:hAnsi="Lucida Handwriting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380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144"/>
      <w:szCs w:val="144"/>
    </w:rPr>
  </w:style>
  <w:style w:type="character" w:styleId="PlaceholderText">
    <w:name w:val="Placeholder Text"/>
    <w:basedOn w:val="DefaultParagraphFont"/>
    <w:uiPriority w:val="99"/>
    <w:semiHidden/>
    <w:rsid w:val="00253AC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2"/>
    <w:qFormat/>
    <w:rsid w:val="00A2623D"/>
    <w:pPr>
      <w:numPr>
        <w:ilvl w:val="1"/>
      </w:numPr>
      <w:spacing w:before="240" w:after="200"/>
      <w:contextualSpacing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2"/>
    <w:rsid w:val="00A2623D"/>
    <w:rPr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329"/>
  </w:style>
  <w:style w:type="character" w:customStyle="1" w:styleId="HeaderChar">
    <w:name w:val="Header Char"/>
    <w:basedOn w:val="DefaultParagraphFont"/>
    <w:link w:val="Header"/>
    <w:uiPriority w:val="99"/>
    <w:rsid w:val="00F81329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F81329"/>
  </w:style>
  <w:style w:type="character" w:customStyle="1" w:styleId="FooterChar">
    <w:name w:val="Footer Char"/>
    <w:basedOn w:val="DefaultParagraphFont"/>
    <w:link w:val="Footer"/>
    <w:uiPriority w:val="99"/>
    <w:rsid w:val="00F8132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5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5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94A5F"/>
  </w:style>
  <w:style w:type="paragraph" w:styleId="BlockText">
    <w:name w:val="Block Text"/>
    <w:basedOn w:val="Normal"/>
    <w:uiPriority w:val="99"/>
    <w:semiHidden/>
    <w:unhideWhenUsed/>
    <w:rsid w:val="00094A5F"/>
    <w:pPr>
      <w:pBdr>
        <w:top w:val="single" w:sz="2" w:space="10" w:color="4E67C8" w:themeColor="accent1" w:shadow="1"/>
        <w:left w:val="single" w:sz="2" w:space="10" w:color="4E67C8" w:themeColor="accent1" w:shadow="1"/>
        <w:bottom w:val="single" w:sz="2" w:space="10" w:color="4E67C8" w:themeColor="accent1" w:shadow="1"/>
        <w:right w:val="single" w:sz="2" w:space="10" w:color="4E67C8" w:themeColor="accent1" w:shadow="1"/>
      </w:pBdr>
      <w:ind w:left="1152" w:right="1152"/>
    </w:pPr>
    <w:rPr>
      <w:i/>
      <w:iCs/>
      <w:color w:val="4E67C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94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4A5F"/>
  </w:style>
  <w:style w:type="paragraph" w:styleId="BodyText2">
    <w:name w:val="Body Text 2"/>
    <w:basedOn w:val="Normal"/>
    <w:link w:val="BodyText2Char"/>
    <w:uiPriority w:val="99"/>
    <w:semiHidden/>
    <w:unhideWhenUsed/>
    <w:rsid w:val="00094A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94A5F"/>
  </w:style>
  <w:style w:type="paragraph" w:styleId="BodyText3">
    <w:name w:val="Body Text 3"/>
    <w:basedOn w:val="Normal"/>
    <w:link w:val="BodyText3Char"/>
    <w:uiPriority w:val="99"/>
    <w:semiHidden/>
    <w:unhideWhenUsed/>
    <w:rsid w:val="00094A5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94A5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94A5F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94A5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4A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4A5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94A5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94A5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94A5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94A5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94A5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94A5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53AC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4A5F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94A5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94A5F"/>
  </w:style>
  <w:style w:type="table" w:styleId="ColorfulGrid">
    <w:name w:val="Colorful Grid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94A5F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4A5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A5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A5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A5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94A5F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094A5F"/>
  </w:style>
  <w:style w:type="character" w:customStyle="1" w:styleId="DateChar">
    <w:name w:val="Date Char"/>
    <w:basedOn w:val="DefaultParagraphFont"/>
    <w:link w:val="Date"/>
    <w:uiPriority w:val="99"/>
    <w:semiHidden/>
    <w:rsid w:val="00094A5F"/>
  </w:style>
  <w:style w:type="paragraph" w:styleId="DocumentMap">
    <w:name w:val="Document Map"/>
    <w:basedOn w:val="Normal"/>
    <w:link w:val="DocumentMapChar"/>
    <w:uiPriority w:val="99"/>
    <w:semiHidden/>
    <w:unhideWhenUsed/>
    <w:rsid w:val="00094A5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A5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94A5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94A5F"/>
  </w:style>
  <w:style w:type="character" w:styleId="Emphasis">
    <w:name w:val="Emphasis"/>
    <w:basedOn w:val="DefaultParagraphFont"/>
    <w:uiPriority w:val="20"/>
    <w:semiHidden/>
    <w:unhideWhenUsed/>
    <w:qFormat/>
    <w:rsid w:val="00094A5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94A5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4A5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4A5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94A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94A5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4A5F"/>
    <w:rPr>
      <w:color w:val="59A8D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94A5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4A5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A5F"/>
    <w:rPr>
      <w:szCs w:val="20"/>
    </w:rPr>
  </w:style>
  <w:style w:type="table" w:styleId="GridTable1Light">
    <w:name w:val="Grid Table 1 Light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94A5F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94A5F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3">
    <w:name w:val="Grid Table 3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94A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94A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94A5F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94A5F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94A5F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94A5F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94A5F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94A5F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94A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94A5F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94A5F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94A5F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94A5F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94A5F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94A5F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94A5F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A5F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A5F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A5F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A5F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A5F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A5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A5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94A5F"/>
  </w:style>
  <w:style w:type="paragraph" w:styleId="HTMLAddress">
    <w:name w:val="HTML Address"/>
    <w:basedOn w:val="Normal"/>
    <w:link w:val="HTMLAddressChar"/>
    <w:uiPriority w:val="99"/>
    <w:semiHidden/>
    <w:unhideWhenUsed/>
    <w:rsid w:val="00094A5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94A5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94A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4A5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94A5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94A5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A5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A5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94A5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94A5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94A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94A5F"/>
    <w:rPr>
      <w:color w:val="56C7A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94A5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94A5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94A5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94A5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4A5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94A5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94A5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94A5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94A5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94A5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53AC5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53AC5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53AC5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53AC5"/>
    <w:rPr>
      <w:b/>
      <w:bCs/>
      <w:caps w:val="0"/>
      <w:smallCaps/>
      <w:color w:val="31479E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94A5F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94A5F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94A5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94A5F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94A5F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94A5F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94A5F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94A5F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94A5F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94A5F"/>
  </w:style>
  <w:style w:type="paragraph" w:styleId="List">
    <w:name w:val="List"/>
    <w:basedOn w:val="Normal"/>
    <w:uiPriority w:val="99"/>
    <w:semiHidden/>
    <w:unhideWhenUsed/>
    <w:rsid w:val="00094A5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94A5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94A5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94A5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94A5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94A5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94A5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94A5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94A5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94A5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94A5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94A5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94A5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94A5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94A5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94A5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94A5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94A5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94A5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94A5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94A5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94A5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2">
    <w:name w:val="List Table 2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94A5F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3">
    <w:name w:val="List Table 3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94A5F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94A5F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94A5F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94A5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94A5F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94A5F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94A5F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94A5F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94A5F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94A5F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94A5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94A5F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94A5F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94A5F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94A5F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94A5F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94A5F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94A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94A5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94A5F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94A5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94A5F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8C4A1E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9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94A5F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94A5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94A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94A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094A5F"/>
  </w:style>
  <w:style w:type="paragraph" w:styleId="NormalWeb">
    <w:name w:val="Normal (Web)"/>
    <w:basedOn w:val="Normal"/>
    <w:uiPriority w:val="99"/>
    <w:semiHidden/>
    <w:unhideWhenUsed/>
    <w:rsid w:val="00094A5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94A5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94A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94A5F"/>
  </w:style>
  <w:style w:type="character" w:styleId="PageNumber">
    <w:name w:val="page number"/>
    <w:basedOn w:val="DefaultParagraphFont"/>
    <w:uiPriority w:val="99"/>
    <w:semiHidden/>
    <w:unhideWhenUsed/>
    <w:rsid w:val="00094A5F"/>
  </w:style>
  <w:style w:type="table" w:styleId="PlainTable1">
    <w:name w:val="Plain Table 1"/>
    <w:basedOn w:val="TableNormal"/>
    <w:uiPriority w:val="41"/>
    <w:rsid w:val="0009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9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9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94A5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94A5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4A5F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53AC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53A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94A5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94A5F"/>
  </w:style>
  <w:style w:type="character" w:styleId="Strong">
    <w:name w:val="Strong"/>
    <w:basedOn w:val="DefaultParagraphFont"/>
    <w:uiPriority w:val="22"/>
    <w:semiHidden/>
    <w:unhideWhenUsed/>
    <w:qFormat/>
    <w:rsid w:val="00094A5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94A5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94A5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94A5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94A5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94A5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94A5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94A5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94A5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94A5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94A5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94A5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94A5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94A5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94A5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94A5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94A5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94A5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94A5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94A5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94A5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94A5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94A5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9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94A5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94A5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94A5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94A5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94A5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94A5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94A5F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94A5F"/>
  </w:style>
  <w:style w:type="table" w:styleId="TableProfessional">
    <w:name w:val="Table Professional"/>
    <w:basedOn w:val="TableNormal"/>
    <w:uiPriority w:val="99"/>
    <w:semiHidden/>
    <w:unhideWhenUsed/>
    <w:rsid w:val="00094A5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94A5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94A5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94A5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94A5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9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94A5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94A5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94A5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94A5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A5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94A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94A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94A5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94A5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94A5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94A5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94A5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94A5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A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onfetti%20thank%20you&#160;certificate&#1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756D6E42534C8B9359ED8A29059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2FC3-8C65-484F-8D56-5AD992FEC07F}"/>
      </w:docPartPr>
      <w:docPartBody>
        <w:p w:rsidR="00000000" w:rsidRDefault="00E3417E">
          <w:pPr>
            <w:pStyle w:val="91756D6E42534C8B9359ED8A29059B6C"/>
          </w:pPr>
          <w:r>
            <w:t>Thank you!</w:t>
          </w:r>
        </w:p>
      </w:docPartBody>
    </w:docPart>
    <w:docPart>
      <w:docPartPr>
        <w:name w:val="CBF7F189FF1146B397F783E611FC0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A21B-1C69-4918-B872-C091F0FF40B3}"/>
      </w:docPartPr>
      <w:docPartBody>
        <w:p w:rsidR="00000000" w:rsidRDefault="00E3417E">
          <w:pPr>
            <w:pStyle w:val="CBF7F189FF1146B397F783E611FC0DC3"/>
          </w:pPr>
          <w:r>
            <w:t>Your School Name</w:t>
          </w:r>
        </w:p>
      </w:docPartBody>
    </w:docPart>
    <w:docPart>
      <w:docPartPr>
        <w:name w:val="BD3B7C24D74844D4B45B968FBD67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5385-075B-48DE-B435-6CF9134D6EDB}"/>
      </w:docPartPr>
      <w:docPartBody>
        <w:p w:rsidR="00000000" w:rsidRDefault="00E3417E">
          <w:pPr>
            <w:pStyle w:val="BD3B7C24D74844D4B45B968FBD674302"/>
          </w:pPr>
          <w:r>
            <w:t>Thanks</w:t>
          </w:r>
        </w:p>
      </w:docPartBody>
    </w:docPart>
    <w:docPart>
      <w:docPartPr>
        <w:name w:val="5FF9B6213DD94581A512B95B3404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32434-0C77-4BDE-B139-3D6792E45FBF}"/>
      </w:docPartPr>
      <w:docPartBody>
        <w:p w:rsidR="00000000" w:rsidRDefault="00E3417E">
          <w:pPr>
            <w:pStyle w:val="5FF9B6213DD94581A512B95B3404778D"/>
          </w:pPr>
          <w:r>
            <w:t>for being kind to Kim when she hurt her knee</w:t>
          </w:r>
        </w:p>
      </w:docPartBody>
    </w:docPart>
    <w:docPart>
      <w:docPartPr>
        <w:name w:val="D48995F0FB474ECFA9A8657110D1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CC11F-A135-431E-927B-48C98DC559F7}"/>
      </w:docPartPr>
      <w:docPartBody>
        <w:p w:rsidR="00000000" w:rsidRDefault="00E3417E">
          <w:pPr>
            <w:pStyle w:val="D48995F0FB474ECFA9A8657110D10451"/>
          </w:pPr>
          <w:r>
            <w:t>Signature of Presenter</w:t>
          </w:r>
        </w:p>
      </w:docPartBody>
    </w:docPart>
    <w:docPart>
      <w:docPartPr>
        <w:name w:val="371572DDE8384AC2806B2083F5E44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6C80-57F4-4DAC-80C9-D59F7DE9DD79}"/>
      </w:docPartPr>
      <w:docPartBody>
        <w:p w:rsidR="00000000" w:rsidRDefault="00E3417E">
          <w:pPr>
            <w:pStyle w:val="371572DDE8384AC2806B2083F5E44D89"/>
          </w:pPr>
          <w:r>
            <w:t>Enter date</w:t>
          </w:r>
        </w:p>
      </w:docPartBody>
    </w:docPart>
    <w:docPart>
      <w:docPartPr>
        <w:name w:val="DBB330627F0F4D888CACE33065721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1433-94CF-4A94-9210-4994491F6980}"/>
      </w:docPartPr>
      <w:docPartBody>
        <w:p w:rsidR="00000000" w:rsidRDefault="00E3417E">
          <w:pPr>
            <w:pStyle w:val="DBB330627F0F4D888CACE3306572140C"/>
          </w:pPr>
          <w:r>
            <w:t>Signature</w:t>
          </w:r>
        </w:p>
      </w:docPartBody>
    </w:docPart>
    <w:docPart>
      <w:docPartPr>
        <w:name w:val="EE366E2090324EA1BF91A02BA1880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D2D0B-CE34-41ED-8027-9F3DFB2FC8C1}"/>
      </w:docPartPr>
      <w:docPartBody>
        <w:p w:rsidR="00000000" w:rsidRDefault="00E3417E">
          <w:pPr>
            <w:pStyle w:val="EE366E2090324EA1BF91A02BA1880996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7E"/>
    <w:rsid w:val="00E3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56D6E42534C8B9359ED8A29059B6C">
    <w:name w:val="91756D6E42534C8B9359ED8A29059B6C"/>
  </w:style>
  <w:style w:type="paragraph" w:customStyle="1" w:styleId="CBF7F189FF1146B397F783E611FC0DC3">
    <w:name w:val="CBF7F189FF1146B397F783E611FC0DC3"/>
  </w:style>
  <w:style w:type="paragraph" w:customStyle="1" w:styleId="BD3B7C24D74844D4B45B968FBD674302">
    <w:name w:val="BD3B7C24D74844D4B45B968FBD674302"/>
  </w:style>
  <w:style w:type="paragraph" w:customStyle="1" w:styleId="AD4C051CBC6B4A7EA6A7C10C8C2E7BB7">
    <w:name w:val="AD4C051CBC6B4A7EA6A7C10C8C2E7BB7"/>
  </w:style>
  <w:style w:type="paragraph" w:customStyle="1" w:styleId="5FF9B6213DD94581A512B95B3404778D">
    <w:name w:val="5FF9B6213DD94581A512B95B3404778D"/>
  </w:style>
  <w:style w:type="paragraph" w:customStyle="1" w:styleId="D48995F0FB474ECFA9A8657110D10451">
    <w:name w:val="D48995F0FB474ECFA9A8657110D10451"/>
  </w:style>
  <w:style w:type="paragraph" w:customStyle="1" w:styleId="371572DDE8384AC2806B2083F5E44D89">
    <w:name w:val="371572DDE8384AC2806B2083F5E44D89"/>
  </w:style>
  <w:style w:type="paragraph" w:customStyle="1" w:styleId="DBB330627F0F4D888CACE3306572140C">
    <w:name w:val="DBB330627F0F4D888CACE3306572140C"/>
  </w:style>
  <w:style w:type="paragraph" w:customStyle="1" w:styleId="EE366E2090324EA1BF91A02BA1880996">
    <w:name w:val="EE366E2090324EA1BF91A02BA188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lementary Thank You Certificate">
      <a:dk1>
        <a:sysClr val="windowText" lastClr="000000"/>
      </a:dk1>
      <a:lt1>
        <a:sysClr val="window" lastClr="FFFFFF"/>
      </a:lt1>
      <a:dk2>
        <a:srgbClr val="8C4A1E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Elementary Thank You Certificat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Confetti thank you certificate 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22a31a42b9</cp:lastModifiedBy>
  <cp:revision>1</cp:revision>
  <dcterms:created xsi:type="dcterms:W3CDTF">2024-07-22T19:24:00Z</dcterms:created>
  <dcterms:modified xsi:type="dcterms:W3CDTF">2024-07-22T19:25:00Z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